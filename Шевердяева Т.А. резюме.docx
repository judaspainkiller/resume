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75928" w14:textId="2D71D10C" w:rsidR="00816216" w:rsidRDefault="00526F75" w:rsidP="00141A4C">
      <w:pPr>
        <w:pStyle w:val="a5"/>
      </w:pPr>
      <w:r>
        <w:t>Шевердяева Тамара Александровна (05.06.2003)</w:t>
      </w:r>
    </w:p>
    <w:p w14:paraId="7FB441BF" w14:textId="1782602B" w:rsidR="00141A4C" w:rsidRPr="00526F75" w:rsidRDefault="00526F75" w:rsidP="00141A4C">
      <w:r>
        <w:t>Г.Москва, Дмитровское шоссе,71А,кв.666</w:t>
      </w:r>
      <w:r w:rsidR="00141A4C">
        <w:rPr>
          <w:lang w:bidi="ru-RU"/>
        </w:rPr>
        <w:t> | </w:t>
      </w:r>
      <w:r>
        <w:t>89017825614</w:t>
      </w:r>
      <w:r w:rsidR="00141A4C">
        <w:rPr>
          <w:lang w:bidi="ru-RU"/>
        </w:rPr>
        <w:t> | </w:t>
      </w:r>
      <w:r>
        <w:rPr>
          <w:lang w:val="en-US"/>
        </w:rPr>
        <w:t>t</w:t>
      </w:r>
      <w:r w:rsidRPr="00526F75">
        <w:t>-</w:t>
      </w:r>
      <w:r>
        <w:rPr>
          <w:lang w:val="en-US"/>
        </w:rPr>
        <w:t>shvr</w:t>
      </w:r>
      <w:r w:rsidRPr="00526F75">
        <w:t>-</w:t>
      </w:r>
      <w:r>
        <w:rPr>
          <w:lang w:val="en-US"/>
        </w:rPr>
        <w:t>mann</w:t>
      </w:r>
      <w:r w:rsidRPr="00526F75">
        <w:t>@</w:t>
      </w:r>
      <w:r>
        <w:rPr>
          <w:lang w:val="en-US"/>
        </w:rPr>
        <w:t>yandex</w:t>
      </w:r>
      <w:r w:rsidRPr="00526F75">
        <w:t>.</w:t>
      </w:r>
      <w:r>
        <w:rPr>
          <w:lang w:val="en-US"/>
        </w:rPr>
        <w:t>ru</w:t>
      </w:r>
    </w:p>
    <w:sdt>
      <w:sdtPr>
        <w:alias w:val="Образование:"/>
        <w:tag w:val="Образование:"/>
        <w:id w:val="807127995"/>
        <w:placeholder>
          <w:docPart w:val="34273A3D4F2F4EE6A2018A5079D5D1AA"/>
        </w:placeholder>
        <w:temporary/>
        <w:showingPlcHdr/>
        <w15:appearance w15:val="hidden"/>
      </w:sdtPr>
      <w:sdtContent>
        <w:p w14:paraId="728C4D59" w14:textId="77777777" w:rsidR="006270A9" w:rsidRDefault="009D5933">
          <w:pPr>
            <w:pStyle w:val="1"/>
          </w:pPr>
          <w:r>
            <w:rPr>
              <w:lang w:bidi="ru-RU"/>
            </w:rPr>
            <w:t>Образование</w:t>
          </w:r>
        </w:p>
      </w:sdtContent>
    </w:sdt>
    <w:p w14:paraId="0B803A8F" w14:textId="13C21948" w:rsidR="006270A9" w:rsidRPr="00526F75" w:rsidRDefault="009D5933">
      <w:pPr>
        <w:pStyle w:val="2"/>
      </w:pPr>
      <w:r>
        <w:rPr>
          <w:lang w:bidi="ru-RU"/>
        </w:rPr>
        <w:t> </w:t>
      </w:r>
      <w:r w:rsidR="00526F75">
        <w:t>2021 – наст.Время</w:t>
      </w:r>
      <w:r>
        <w:rPr>
          <w:lang w:bidi="ru-RU"/>
        </w:rPr>
        <w:t> | </w:t>
      </w:r>
      <w:r w:rsidR="00526F75">
        <w:t xml:space="preserve">РГГУ </w:t>
      </w:r>
      <w:r w:rsidR="00526F75">
        <w:rPr>
          <w:lang w:val="en-US"/>
        </w:rPr>
        <w:t xml:space="preserve">| </w:t>
      </w:r>
      <w:r w:rsidR="00526F75">
        <w:t>Бакалавриат</w:t>
      </w:r>
    </w:p>
    <w:p w14:paraId="515330BA" w14:textId="368DDB8F" w:rsidR="006270A9" w:rsidRDefault="00526F75" w:rsidP="001B29CF">
      <w:pPr>
        <w:pStyle w:val="a"/>
      </w:pPr>
      <w:r>
        <w:rPr>
          <w:lang w:bidi="ru-RU"/>
        </w:rPr>
        <w:t>Профиль: Разработка и программирование интеллектуальных систем в гуманитарной сфере</w:t>
      </w:r>
    </w:p>
    <w:p w14:paraId="7F8132EC" w14:textId="5EA4FC16" w:rsidR="006270A9" w:rsidRDefault="00526F75" w:rsidP="001B29CF">
      <w:pPr>
        <w:pStyle w:val="a"/>
      </w:pPr>
      <w:r>
        <w:rPr>
          <w:lang w:bidi="ru-RU"/>
        </w:rPr>
        <w:t>Направление: Интеллектуальные системы в гуманитарной сфере</w:t>
      </w:r>
    </w:p>
    <w:p w14:paraId="558CBC92" w14:textId="77777777" w:rsidR="00772788" w:rsidRDefault="009D5933" w:rsidP="001B29CF">
      <w:pPr>
        <w:pStyle w:val="a"/>
      </w:pPr>
      <w:r>
        <w:rPr>
          <w:lang w:bidi="ru-RU"/>
        </w:rPr>
        <w:t>Курсовые работы по специальности</w:t>
      </w:r>
      <w:r w:rsidR="00772788" w:rsidRPr="00772788">
        <w:rPr>
          <w:lang w:bidi="ru-RU"/>
        </w:rPr>
        <w:t xml:space="preserve">: </w:t>
      </w:r>
    </w:p>
    <w:p w14:paraId="1A8B8265" w14:textId="26D6D000" w:rsidR="006270A9" w:rsidRDefault="00772788" w:rsidP="00772788">
      <w:pPr>
        <w:pStyle w:val="a"/>
        <w:numPr>
          <w:ilvl w:val="1"/>
          <w:numId w:val="21"/>
        </w:numPr>
      </w:pPr>
      <w:r>
        <w:t xml:space="preserve">Разработка компьютерной игры в жанре квест на языке </w:t>
      </w:r>
      <w:r>
        <w:rPr>
          <w:lang w:val="en-US"/>
        </w:rPr>
        <w:t>Visual</w:t>
      </w:r>
      <w:r w:rsidRPr="00772788">
        <w:t xml:space="preserve"> </w:t>
      </w:r>
      <w:r>
        <w:rPr>
          <w:lang w:val="en-US"/>
        </w:rPr>
        <w:t>Prolog</w:t>
      </w:r>
      <w:r w:rsidRPr="00772788">
        <w:t xml:space="preserve"> </w:t>
      </w:r>
      <w:r>
        <w:t>–</w:t>
      </w:r>
      <w:r w:rsidRPr="00772788">
        <w:t xml:space="preserve"> 2023.</w:t>
      </w:r>
    </w:p>
    <w:p w14:paraId="648A1AB6" w14:textId="33CECFD6" w:rsidR="00325E04" w:rsidRDefault="00325E04" w:rsidP="00325E04">
      <w:pPr>
        <w:pStyle w:val="a"/>
        <w:numPr>
          <w:ilvl w:val="1"/>
          <w:numId w:val="21"/>
        </w:numPr>
      </w:pPr>
      <w:r>
        <w:t xml:space="preserve">Разработка веб-приложения </w:t>
      </w:r>
      <w:r w:rsidRPr="00325E04">
        <w:t>для визуализации данных о кинофраншизе «Пила» на языке Python</w:t>
      </w:r>
      <w:r>
        <w:t xml:space="preserve"> - 2024</w:t>
      </w:r>
    </w:p>
    <w:sdt>
      <w:sdtPr>
        <w:alias w:val="Навыки и умения:"/>
        <w:tag w:val="Навыки и умения:"/>
        <w:id w:val="458624136"/>
        <w:placeholder>
          <w:docPart w:val="2A88E0F37C4A4CA0BF78768063F09EED"/>
        </w:placeholder>
        <w:temporary/>
        <w:showingPlcHdr/>
        <w15:appearance w15:val="hidden"/>
      </w:sdtPr>
      <w:sdtContent>
        <w:p w14:paraId="56916E5B" w14:textId="77777777" w:rsidR="006270A9" w:rsidRDefault="009D5933">
          <w:pPr>
            <w:pStyle w:val="1"/>
          </w:pPr>
          <w:r>
            <w:rPr>
              <w:lang w:bidi="ru-RU"/>
            </w:rPr>
            <w:t>Навыки и умения</w:t>
          </w:r>
        </w:p>
      </w:sdtContent>
    </w:sdt>
    <w:p w14:paraId="24437034" w14:textId="781300E6" w:rsidR="006270A9" w:rsidRDefault="00526F75">
      <w:pPr>
        <w:pStyle w:val="2"/>
      </w:pPr>
      <w:r>
        <w:t>Языки программирования</w:t>
      </w:r>
    </w:p>
    <w:p w14:paraId="4A3437E2" w14:textId="01B8C887" w:rsidR="006270A9" w:rsidRPr="00526F75" w:rsidRDefault="00EC1300" w:rsidP="00EC1300">
      <w:pPr>
        <w:pStyle w:val="a"/>
      </w:pPr>
      <w:r>
        <w:rPr>
          <w:lang w:val="en-US"/>
        </w:rPr>
        <w:t>Python</w:t>
      </w:r>
    </w:p>
    <w:p w14:paraId="266E7397" w14:textId="2A20209D" w:rsidR="00526F75" w:rsidRPr="00526F75" w:rsidRDefault="00526F75">
      <w:pPr>
        <w:pStyle w:val="a"/>
      </w:pPr>
      <w:r>
        <w:rPr>
          <w:lang w:val="en-US"/>
        </w:rPr>
        <w:t>Visual Prolog</w:t>
      </w:r>
    </w:p>
    <w:p w14:paraId="51316557" w14:textId="77777777" w:rsidR="00EC1300" w:rsidRPr="00EC1300" w:rsidRDefault="00EC1300" w:rsidP="00EC1300">
      <w:pPr>
        <w:pStyle w:val="a"/>
      </w:pPr>
      <w:r>
        <w:rPr>
          <w:lang w:val="en-US"/>
        </w:rPr>
        <w:t xml:space="preserve">C++ </w:t>
      </w:r>
    </w:p>
    <w:p w14:paraId="53C7A1CA" w14:textId="5B57C51A" w:rsidR="00CB3B47" w:rsidRPr="00772788" w:rsidRDefault="00CB3B47" w:rsidP="00EC1300">
      <w:pPr>
        <w:pStyle w:val="a"/>
      </w:pPr>
      <w:r>
        <w:rPr>
          <w:lang w:val="en-US"/>
        </w:rPr>
        <w:t>Excel</w:t>
      </w:r>
    </w:p>
    <w:p w14:paraId="5CAFE04C" w14:textId="3DD9DEC1" w:rsidR="00772788" w:rsidRPr="00C14147" w:rsidRDefault="00772788" w:rsidP="001B29CF">
      <w:pPr>
        <w:pStyle w:val="a"/>
      </w:pPr>
      <w:r>
        <w:rPr>
          <w:lang w:val="en-US"/>
        </w:rPr>
        <w:t>SQL</w:t>
      </w:r>
    </w:p>
    <w:p w14:paraId="11AAF34F" w14:textId="3ACF8F1A" w:rsidR="00C14147" w:rsidRDefault="00C14147" w:rsidP="00C14147">
      <w:pPr>
        <w:pStyle w:val="2"/>
      </w:pPr>
      <w:r>
        <w:t>Особые навыки</w:t>
      </w:r>
    </w:p>
    <w:p w14:paraId="6644D4EB" w14:textId="2CDB81B2" w:rsidR="00C14147" w:rsidRDefault="00042FF7" w:rsidP="00C14147">
      <w:pPr>
        <w:pStyle w:val="a"/>
      </w:pPr>
      <w:r>
        <w:t>Работа</w:t>
      </w:r>
      <w:r w:rsidR="00C14147">
        <w:t xml:space="preserve"> с </w:t>
      </w:r>
      <w:r w:rsidR="00C14147">
        <w:rPr>
          <w:lang w:val="en-US"/>
        </w:rPr>
        <w:t>pandas</w:t>
      </w:r>
      <w:r w:rsidR="00C14147" w:rsidRPr="00C14147">
        <w:t xml:space="preserve"> </w:t>
      </w:r>
      <w:r w:rsidR="00C14147">
        <w:t xml:space="preserve">и </w:t>
      </w:r>
      <w:r w:rsidR="00C14147">
        <w:rPr>
          <w:lang w:val="en-US"/>
        </w:rPr>
        <w:t>sklearn</w:t>
      </w:r>
      <w:r w:rsidR="00C14147">
        <w:t xml:space="preserve">, </w:t>
      </w:r>
      <w:r>
        <w:t>написание</w:t>
      </w:r>
      <w:r w:rsidR="00C14147">
        <w:t xml:space="preserve"> </w:t>
      </w:r>
      <w:r w:rsidR="00325E04">
        <w:t xml:space="preserve">несложных </w:t>
      </w:r>
      <w:r w:rsidR="00C14147">
        <w:t>модел</w:t>
      </w:r>
      <w:r>
        <w:t>ей</w:t>
      </w:r>
      <w:r w:rsidR="00C14147">
        <w:t xml:space="preserve"> машинного обучения</w:t>
      </w:r>
    </w:p>
    <w:p w14:paraId="7283DC53" w14:textId="5082B4B4" w:rsidR="00C14147" w:rsidRDefault="00042FF7" w:rsidP="00C14147">
      <w:pPr>
        <w:pStyle w:val="a"/>
      </w:pPr>
      <w:r>
        <w:t>Парсинг</w:t>
      </w:r>
      <w:r w:rsidR="00C14147">
        <w:t xml:space="preserve"> сайт</w:t>
      </w:r>
      <w:r>
        <w:t>ов</w:t>
      </w:r>
    </w:p>
    <w:p w14:paraId="5A658F83" w14:textId="181D7DAF" w:rsidR="00325E04" w:rsidRPr="00325E04" w:rsidRDefault="00325E04" w:rsidP="00C14147">
      <w:pPr>
        <w:pStyle w:val="a"/>
      </w:pPr>
      <w:r>
        <w:t xml:space="preserve">Умение создать простого бота для </w:t>
      </w:r>
      <w:r>
        <w:rPr>
          <w:lang w:val="en-US"/>
        </w:rPr>
        <w:t>Telegram</w:t>
      </w:r>
    </w:p>
    <w:p w14:paraId="3A51DA0C" w14:textId="2B20F3CC" w:rsidR="00325E04" w:rsidRDefault="00325E04" w:rsidP="00C14147">
      <w:pPr>
        <w:pStyle w:val="a"/>
      </w:pPr>
      <w:r>
        <w:t xml:space="preserve">Умение работать с фреймворком </w:t>
      </w:r>
      <w:r>
        <w:rPr>
          <w:lang w:val="en-US"/>
        </w:rPr>
        <w:t>Dash</w:t>
      </w:r>
    </w:p>
    <w:p w14:paraId="4EEDBE50" w14:textId="5CC76440" w:rsidR="00C14147" w:rsidRPr="00325E04" w:rsidRDefault="00C14147" w:rsidP="00772788">
      <w:pPr>
        <w:pStyle w:val="a"/>
        <w:numPr>
          <w:ilvl w:val="0"/>
          <w:numId w:val="0"/>
        </w:numPr>
        <w:ind w:left="216"/>
      </w:pPr>
    </w:p>
    <w:p w14:paraId="65DD3F71" w14:textId="77777777" w:rsidR="00EC1300" w:rsidRPr="00325E04" w:rsidRDefault="00EC1300" w:rsidP="00772788">
      <w:pPr>
        <w:pStyle w:val="a"/>
        <w:numPr>
          <w:ilvl w:val="0"/>
          <w:numId w:val="0"/>
        </w:numPr>
        <w:ind w:left="216"/>
      </w:pPr>
    </w:p>
    <w:p w14:paraId="349F335A" w14:textId="2266788E" w:rsidR="00EC1300" w:rsidRPr="007458E0" w:rsidRDefault="007458E0" w:rsidP="00772788">
      <w:pPr>
        <w:pStyle w:val="a"/>
        <w:numPr>
          <w:ilvl w:val="0"/>
          <w:numId w:val="0"/>
        </w:numPr>
        <w:ind w:left="216"/>
        <w:rPr>
          <w:b/>
          <w:bCs/>
          <w:sz w:val="24"/>
          <w:szCs w:val="24"/>
          <w:lang w:val="en-US"/>
        </w:rPr>
      </w:pPr>
      <w:r w:rsidRPr="007458E0">
        <w:rPr>
          <w:rFonts w:asciiTheme="majorHAnsi" w:hAnsiTheme="majorHAnsi"/>
          <w:b/>
          <w:bCs/>
          <w:sz w:val="24"/>
          <w:szCs w:val="24"/>
          <w:lang w:val="en-US"/>
        </w:rPr>
        <w:t>Githab</w:t>
      </w: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: </w:t>
      </w:r>
      <w:hyperlink r:id="rId8" w:history="1">
        <w:r w:rsidRPr="000B0A6B">
          <w:rPr>
            <w:rStyle w:val="af2"/>
            <w:rFonts w:asciiTheme="majorHAnsi" w:hAnsiTheme="majorHAnsi"/>
            <w:b/>
            <w:bCs/>
            <w:sz w:val="24"/>
            <w:szCs w:val="24"/>
            <w:lang w:val="en-US"/>
          </w:rPr>
          <w:t>https://github.com/judaspainkiller?tab=repositories</w:t>
        </w:r>
      </w:hyperlink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</w:p>
    <w:sectPr w:rsidR="00EC1300" w:rsidRPr="007458E0" w:rsidSect="006F2BAB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188B0" w14:textId="77777777" w:rsidR="004C4841" w:rsidRDefault="004C4841">
      <w:pPr>
        <w:spacing w:after="0"/>
      </w:pPr>
      <w:r>
        <w:separator/>
      </w:r>
    </w:p>
  </w:endnote>
  <w:endnote w:type="continuationSeparator" w:id="0">
    <w:p w14:paraId="3B4C4213" w14:textId="77777777" w:rsidR="004C4841" w:rsidRDefault="004C48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D4ACD" w14:textId="77777777" w:rsidR="006270A9" w:rsidRDefault="009D5933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89412A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430AB" w14:textId="77777777" w:rsidR="004C4841" w:rsidRDefault="004C4841">
      <w:pPr>
        <w:spacing w:after="0"/>
      </w:pPr>
      <w:r>
        <w:separator/>
      </w:r>
    </w:p>
  </w:footnote>
  <w:footnote w:type="continuationSeparator" w:id="0">
    <w:p w14:paraId="34EFF5AA" w14:textId="77777777" w:rsidR="004C4841" w:rsidRDefault="004C48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85433730">
    <w:abstractNumId w:val="9"/>
  </w:num>
  <w:num w:numId="2" w16cid:durableId="1938248350">
    <w:abstractNumId w:val="9"/>
    <w:lvlOverride w:ilvl="0">
      <w:startOverride w:val="1"/>
    </w:lvlOverride>
  </w:num>
  <w:num w:numId="3" w16cid:durableId="1195577845">
    <w:abstractNumId w:val="9"/>
    <w:lvlOverride w:ilvl="0">
      <w:startOverride w:val="1"/>
    </w:lvlOverride>
  </w:num>
  <w:num w:numId="4" w16cid:durableId="1823349388">
    <w:abstractNumId w:val="9"/>
    <w:lvlOverride w:ilvl="0">
      <w:startOverride w:val="1"/>
    </w:lvlOverride>
  </w:num>
  <w:num w:numId="5" w16cid:durableId="243344220">
    <w:abstractNumId w:val="8"/>
  </w:num>
  <w:num w:numId="6" w16cid:durableId="964626002">
    <w:abstractNumId w:val="7"/>
  </w:num>
  <w:num w:numId="7" w16cid:durableId="32972238">
    <w:abstractNumId w:val="6"/>
  </w:num>
  <w:num w:numId="8" w16cid:durableId="810052471">
    <w:abstractNumId w:val="5"/>
  </w:num>
  <w:num w:numId="9" w16cid:durableId="58410614">
    <w:abstractNumId w:val="4"/>
  </w:num>
  <w:num w:numId="10" w16cid:durableId="801113228">
    <w:abstractNumId w:val="3"/>
  </w:num>
  <w:num w:numId="11" w16cid:durableId="1508328271">
    <w:abstractNumId w:val="2"/>
  </w:num>
  <w:num w:numId="12" w16cid:durableId="944197045">
    <w:abstractNumId w:val="1"/>
  </w:num>
  <w:num w:numId="13" w16cid:durableId="1778527336">
    <w:abstractNumId w:val="0"/>
  </w:num>
  <w:num w:numId="14" w16cid:durableId="542712757">
    <w:abstractNumId w:val="13"/>
  </w:num>
  <w:num w:numId="15" w16cid:durableId="16541334">
    <w:abstractNumId w:val="16"/>
  </w:num>
  <w:num w:numId="16" w16cid:durableId="1031537823">
    <w:abstractNumId w:val="12"/>
  </w:num>
  <w:num w:numId="17" w16cid:durableId="1233464450">
    <w:abstractNumId w:val="15"/>
  </w:num>
  <w:num w:numId="18" w16cid:durableId="1407994869">
    <w:abstractNumId w:val="10"/>
  </w:num>
  <w:num w:numId="19" w16cid:durableId="1645768927">
    <w:abstractNumId w:val="19"/>
  </w:num>
  <w:num w:numId="20" w16cid:durableId="2108188476">
    <w:abstractNumId w:val="17"/>
  </w:num>
  <w:num w:numId="21" w16cid:durableId="1032263152">
    <w:abstractNumId w:val="11"/>
  </w:num>
  <w:num w:numId="22" w16cid:durableId="1310860827">
    <w:abstractNumId w:val="14"/>
  </w:num>
  <w:num w:numId="23" w16cid:durableId="1299992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8F"/>
    <w:rsid w:val="00042FF7"/>
    <w:rsid w:val="0005231B"/>
    <w:rsid w:val="000A4F59"/>
    <w:rsid w:val="000B168F"/>
    <w:rsid w:val="00141A4C"/>
    <w:rsid w:val="001B29CF"/>
    <w:rsid w:val="0028220F"/>
    <w:rsid w:val="00325E04"/>
    <w:rsid w:val="00356C14"/>
    <w:rsid w:val="00394B12"/>
    <w:rsid w:val="003B5769"/>
    <w:rsid w:val="004C4841"/>
    <w:rsid w:val="00526F75"/>
    <w:rsid w:val="00617B26"/>
    <w:rsid w:val="006270A9"/>
    <w:rsid w:val="00675956"/>
    <w:rsid w:val="00681034"/>
    <w:rsid w:val="006A51A5"/>
    <w:rsid w:val="006F2BAB"/>
    <w:rsid w:val="007458E0"/>
    <w:rsid w:val="00772788"/>
    <w:rsid w:val="0079104C"/>
    <w:rsid w:val="00816216"/>
    <w:rsid w:val="0087734B"/>
    <w:rsid w:val="0089412A"/>
    <w:rsid w:val="009D5933"/>
    <w:rsid w:val="00A25DA0"/>
    <w:rsid w:val="00A6104D"/>
    <w:rsid w:val="00B302A8"/>
    <w:rsid w:val="00BD768D"/>
    <w:rsid w:val="00C14147"/>
    <w:rsid w:val="00C61F8E"/>
    <w:rsid w:val="00CB3B47"/>
    <w:rsid w:val="00E83E4B"/>
    <w:rsid w:val="00E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11205"/>
  <w15:chartTrackingRefBased/>
  <w15:docId w15:val="{18106EAE-C15F-47B4-B2C4-B193750E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List Paragraph"/>
    <w:basedOn w:val="a1"/>
    <w:uiPriority w:val="34"/>
    <w:unhideWhenUsed/>
    <w:qFormat/>
    <w:rsid w:val="00772788"/>
    <w:pPr>
      <w:ind w:left="720"/>
      <w:contextualSpacing/>
    </w:pPr>
  </w:style>
  <w:style w:type="character" w:styleId="aff7">
    <w:name w:val="Unresolved Mention"/>
    <w:basedOn w:val="a2"/>
    <w:uiPriority w:val="99"/>
    <w:semiHidden/>
    <w:unhideWhenUsed/>
    <w:rsid w:val="007458E0"/>
    <w:rPr>
      <w:color w:val="605E5C"/>
      <w:shd w:val="clear" w:color="auto" w:fill="E1DFDD"/>
    </w:rPr>
  </w:style>
  <w:style w:type="paragraph" w:styleId="aff8">
    <w:name w:val="Normal (Web)"/>
    <w:basedOn w:val="a1"/>
    <w:uiPriority w:val="99"/>
    <w:semiHidden/>
    <w:unhideWhenUsed/>
    <w:rsid w:val="00325E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daspainkiller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ara%20Sheverdyaeva\AppData\Roaming\Microsoft\Templates\&#1056;&#1077;&#1079;&#1102;&#1084;&#1077;%20(&#1094;&#1074;&#1077;&#1090;&#1085;&#1086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273A3D4F2F4EE6A2018A5079D5D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EFAC1-53EE-4047-BBCF-8B06F5F30286}"/>
      </w:docPartPr>
      <w:docPartBody>
        <w:p w:rsidR="00C068F9" w:rsidRDefault="00000000">
          <w:pPr>
            <w:pStyle w:val="34273A3D4F2F4EE6A2018A5079D5D1AA"/>
          </w:pPr>
          <w:r>
            <w:rPr>
              <w:lang w:bidi="ru-RU"/>
            </w:rPr>
            <w:t>Образование</w:t>
          </w:r>
        </w:p>
      </w:docPartBody>
    </w:docPart>
    <w:docPart>
      <w:docPartPr>
        <w:name w:val="2A88E0F37C4A4CA0BF78768063F09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AAE07-5BFD-4A46-B83C-685351EEF192}"/>
      </w:docPartPr>
      <w:docPartBody>
        <w:p w:rsidR="00C068F9" w:rsidRDefault="00000000">
          <w:pPr>
            <w:pStyle w:val="2A88E0F37C4A4CA0BF78768063F09EED"/>
          </w:pPr>
          <w:r>
            <w:rPr>
              <w:lang w:bidi="ru-RU"/>
            </w:rPr>
            <w:t>Навыки и умения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0C"/>
    <w:rsid w:val="007B2A1D"/>
    <w:rsid w:val="007C620C"/>
    <w:rsid w:val="00A6104D"/>
    <w:rsid w:val="00B06064"/>
    <w:rsid w:val="00C068F9"/>
    <w:rsid w:val="00F0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73A3D4F2F4EE6A2018A5079D5D1AA">
    <w:name w:val="34273A3D4F2F4EE6A2018A5079D5D1AA"/>
  </w:style>
  <w:style w:type="paragraph" w:customStyle="1" w:styleId="2A88E0F37C4A4CA0BF78768063F09EED">
    <w:name w:val="2A88E0F37C4A4CA0BF78768063F09E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</Template>
  <TotalTime>336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Tamara Sheverdyaeva</dc:creator>
  <cp:keywords/>
  <cp:lastModifiedBy>Тамара Шевердяева</cp:lastModifiedBy>
  <cp:revision>9</cp:revision>
  <dcterms:created xsi:type="dcterms:W3CDTF">2024-03-07T10:24:00Z</dcterms:created>
  <dcterms:modified xsi:type="dcterms:W3CDTF">2024-06-05T15:01:00Z</dcterms:modified>
  <cp:version/>
</cp:coreProperties>
</file>